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F5B" w:rsidRDefault="003457AA">
      <w:r>
        <w:t>Create a document on master branch</w:t>
      </w:r>
      <w:bookmarkStart w:id="0" w:name="_GoBack"/>
      <w:bookmarkEnd w:id="0"/>
    </w:p>
    <w:sectPr w:rsidR="00697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A70"/>
    <w:rsid w:val="003457AA"/>
    <w:rsid w:val="00424980"/>
    <w:rsid w:val="00557C6B"/>
    <w:rsid w:val="007F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16F6"/>
  <w15:chartTrackingRefBased/>
  <w15:docId w15:val="{1337137C-741C-4A7C-B0DC-12F11611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9956CBDA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Sui, Haiyan</dc:creator>
  <cp:keywords/>
  <dc:description/>
  <cp:lastModifiedBy>Sui, Haiyan</cp:lastModifiedBy>
  <cp:revision>2</cp:revision>
  <dcterms:created xsi:type="dcterms:W3CDTF">2018-05-10T15:20:00Z</dcterms:created>
  <dcterms:modified xsi:type="dcterms:W3CDTF">2018-05-10T15:20:00Z</dcterms:modified>
</cp:coreProperties>
</file>